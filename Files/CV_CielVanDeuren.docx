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6EF9" w14:textId="791F1DFA" w:rsidR="004E6137" w:rsidRPr="00D434B7" w:rsidRDefault="004F0D4F" w:rsidP="00D36F1E">
      <w:pPr>
        <w:spacing w:after="0"/>
        <w:jc w:val="right"/>
        <w:rPr>
          <w:rFonts w:ascii="Arial" w:hAnsi="Arial" w:cs="Arial"/>
          <w:b/>
          <w:color w:val="006600"/>
          <w:sz w:val="72"/>
          <w:szCs w:val="72"/>
        </w:rPr>
      </w:pPr>
      <w:r w:rsidRPr="00D434B7">
        <w:rPr>
          <w:rFonts w:ascii="Arial" w:hAnsi="Arial" w:cs="Arial"/>
          <w:sz w:val="72"/>
          <w:szCs w:val="72"/>
        </w:rPr>
        <w:t>Ciel</w:t>
      </w:r>
      <w:r w:rsidR="00F7472D" w:rsidRPr="00D434B7">
        <w:rPr>
          <w:rFonts w:ascii="Arial" w:hAnsi="Arial" w:cs="Arial"/>
          <w:sz w:val="72"/>
          <w:szCs w:val="72"/>
        </w:rPr>
        <w:t xml:space="preserve"> </w:t>
      </w:r>
      <w:r w:rsidRPr="00D434B7">
        <w:rPr>
          <w:rFonts w:ascii="Arial" w:hAnsi="Arial" w:cs="Arial"/>
          <w:b/>
          <w:color w:val="17365D" w:themeColor="text2" w:themeShade="BF"/>
          <w:sz w:val="72"/>
          <w:szCs w:val="72"/>
        </w:rPr>
        <w:t>Van Deuren</w:t>
      </w:r>
    </w:p>
    <w:p w14:paraId="4BDFF75E" w14:textId="12A0279D" w:rsidR="00D36F1E" w:rsidRPr="00D434B7" w:rsidRDefault="00D36F1E" w:rsidP="001716C4">
      <w:pPr>
        <w:pStyle w:val="boekhouderadresgegevens"/>
      </w:pPr>
    </w:p>
    <w:p w14:paraId="6A21A66A" w14:textId="78A17443" w:rsidR="008B438D" w:rsidRPr="00D434B7" w:rsidRDefault="004F0D4F" w:rsidP="001716C4">
      <w:pPr>
        <w:pStyle w:val="boekhouderadresgegevens"/>
      </w:pPr>
      <w:proofErr w:type="gramStart"/>
      <w:r w:rsidRPr="00D434B7">
        <w:rPr>
          <w:rStyle w:val="boekhouderadresgegevensChar"/>
        </w:rPr>
        <w:t>cielvandeuren@gmail.com</w:t>
      </w:r>
      <w:proofErr w:type="gramEnd"/>
    </w:p>
    <w:p w14:paraId="27FA2579" w14:textId="78AEFD20" w:rsidR="008B438D" w:rsidRPr="00D434B7" w:rsidRDefault="004F0D4F" w:rsidP="001716C4">
      <w:pPr>
        <w:pStyle w:val="boekhouderadresgegevens"/>
      </w:pPr>
      <w:r w:rsidRPr="00D434B7">
        <w:rPr>
          <w:rStyle w:val="boekhouderadresgegevensChar"/>
        </w:rPr>
        <w:t>09/01/2000</w:t>
      </w:r>
      <w:r w:rsidR="007F3978" w:rsidRPr="00D434B7">
        <w:t xml:space="preserve"> </w:t>
      </w:r>
      <w:r w:rsidR="000A0683" w:rsidRPr="00D434B7">
        <w:t>–</w:t>
      </w:r>
      <w:r w:rsidR="007F3978" w:rsidRPr="00D434B7">
        <w:t xml:space="preserve"> </w:t>
      </w:r>
      <w:r w:rsidRPr="00D434B7">
        <w:rPr>
          <w:rStyle w:val="boekhouderadresgegevensChar"/>
        </w:rPr>
        <w:t>Lier</w:t>
      </w:r>
    </w:p>
    <w:p w14:paraId="427C5B30" w14:textId="7F5D26EB" w:rsidR="007413FD" w:rsidRPr="00D434B7" w:rsidRDefault="004F0D4F" w:rsidP="001716C4">
      <w:pPr>
        <w:pStyle w:val="boekhouderadresgegevens"/>
      </w:pPr>
      <w:r w:rsidRPr="00D434B7">
        <w:rPr>
          <w:rStyle w:val="boekhouderadresgegevensChar"/>
        </w:rPr>
        <w:t>Rijbewijs Type B</w:t>
      </w:r>
      <w:r w:rsidR="007413FD" w:rsidRPr="00D434B7">
        <w:t xml:space="preserve"> </w:t>
      </w:r>
    </w:p>
    <w:p w14:paraId="2335A563" w14:textId="77777777" w:rsidR="00D434B7" w:rsidRPr="00D434B7" w:rsidRDefault="00D434B7" w:rsidP="00D434B7">
      <w:pPr>
        <w:tabs>
          <w:tab w:val="right" w:pos="9072"/>
        </w:tabs>
        <w:spacing w:before="240" w:after="0"/>
        <w:rPr>
          <w:rFonts w:ascii="Arial" w:hAnsi="Arial" w:cs="Arial"/>
          <w:color w:val="17365D" w:themeColor="text2" w:themeShade="BF"/>
        </w:rPr>
      </w:pPr>
    </w:p>
    <w:p w14:paraId="5C1683F5" w14:textId="77777777" w:rsidR="00D434B7" w:rsidRPr="00D434B7" w:rsidRDefault="00D434B7" w:rsidP="00D434B7">
      <w:pPr>
        <w:pStyle w:val="Boekhouderkop"/>
        <w:spacing w:before="360"/>
        <w:rPr>
          <w:color w:val="17365D" w:themeColor="text2" w:themeShade="BF"/>
          <w:sz w:val="24"/>
          <w:szCs w:val="24"/>
        </w:rPr>
      </w:pPr>
      <w:r w:rsidRPr="00D434B7">
        <w:rPr>
          <w:color w:val="17365D" w:themeColor="text2" w:themeShade="BF"/>
        </w:rPr>
        <w:t>Opleidingen</w:t>
      </w:r>
    </w:p>
    <w:p w14:paraId="66D1224C" w14:textId="77777777" w:rsidR="00D434B7" w:rsidRPr="00D434B7" w:rsidRDefault="00D434B7" w:rsidP="00D434B7">
      <w:pPr>
        <w:tabs>
          <w:tab w:val="left" w:pos="2835"/>
          <w:tab w:val="right" w:pos="9070"/>
        </w:tabs>
        <w:spacing w:before="240" w:after="0"/>
        <w:rPr>
          <w:rFonts w:ascii="Arial" w:hAnsi="Arial" w:cs="Arial"/>
        </w:rPr>
      </w:pPr>
      <w:r w:rsidRPr="00D434B7">
        <w:rPr>
          <w:rStyle w:val="boekhoudertekstboldChar"/>
        </w:rPr>
        <w:t>Industriële en huishoudelijke elektriciteit</w:t>
      </w:r>
      <w:r w:rsidRPr="00D434B7">
        <w:rPr>
          <w:rFonts w:ascii="Arial" w:hAnsi="Arial" w:cs="Arial"/>
        </w:rPr>
        <w:t xml:space="preserve"> – </w:t>
      </w:r>
      <w:r w:rsidRPr="00D434B7">
        <w:rPr>
          <w:rStyle w:val="boekhoudertekstChar"/>
        </w:rPr>
        <w:t>VTI Lier</w:t>
      </w:r>
      <w:r w:rsidRPr="00D434B7">
        <w:rPr>
          <w:rStyle w:val="boekhoudertekstChar"/>
        </w:rPr>
        <w:tab/>
        <w:t xml:space="preserve">2012 </w:t>
      </w:r>
      <w:r w:rsidRPr="00D434B7">
        <w:rPr>
          <w:rFonts w:ascii="Arial" w:hAnsi="Arial" w:cs="Arial"/>
        </w:rPr>
        <w:t>–</w:t>
      </w:r>
      <w:r w:rsidRPr="00D434B7">
        <w:rPr>
          <w:rStyle w:val="boekhoudertekstChar"/>
        </w:rPr>
        <w:t xml:space="preserve"> 2019</w:t>
      </w:r>
    </w:p>
    <w:p w14:paraId="001DA4B7" w14:textId="77777777" w:rsidR="00D434B7" w:rsidRPr="00D434B7" w:rsidRDefault="00D434B7" w:rsidP="00D434B7">
      <w:pPr>
        <w:tabs>
          <w:tab w:val="left" w:pos="2835"/>
          <w:tab w:val="right" w:pos="9070"/>
        </w:tabs>
        <w:rPr>
          <w:rStyle w:val="boekhoudertekstChar"/>
        </w:rPr>
      </w:pPr>
      <w:proofErr w:type="gramStart"/>
      <w:r w:rsidRPr="00D434B7">
        <w:rPr>
          <w:rStyle w:val="boekhoudertekstboldChar"/>
        </w:rPr>
        <w:t>EMS onderhoudstechnieken</w:t>
      </w:r>
      <w:proofErr w:type="gramEnd"/>
      <w:r w:rsidRPr="00D434B7">
        <w:rPr>
          <w:rFonts w:ascii="Arial" w:hAnsi="Arial" w:cs="Arial"/>
        </w:rPr>
        <w:t xml:space="preserve"> – </w:t>
      </w:r>
      <w:r w:rsidRPr="00D434B7">
        <w:rPr>
          <w:rStyle w:val="boekhoudertekstChar"/>
        </w:rPr>
        <w:t xml:space="preserve">AP hogeschool </w:t>
      </w:r>
      <w:proofErr w:type="spellStart"/>
      <w:r w:rsidRPr="00D434B7">
        <w:rPr>
          <w:rStyle w:val="boekhoudertekstChar"/>
        </w:rPr>
        <w:t>antwerpen</w:t>
      </w:r>
      <w:proofErr w:type="spellEnd"/>
      <w:r w:rsidRPr="00D434B7">
        <w:rPr>
          <w:rFonts w:ascii="Arial" w:hAnsi="Arial" w:cs="Arial"/>
        </w:rPr>
        <w:tab/>
      </w:r>
      <w:r w:rsidRPr="00D434B7">
        <w:rPr>
          <w:rStyle w:val="boekhoudertekstChar"/>
        </w:rPr>
        <w:t xml:space="preserve">2019 </w:t>
      </w:r>
      <w:r w:rsidRPr="00D434B7">
        <w:rPr>
          <w:rFonts w:ascii="Arial" w:hAnsi="Arial" w:cs="Arial"/>
        </w:rPr>
        <w:t>–</w:t>
      </w:r>
      <w:r w:rsidRPr="00D434B7">
        <w:rPr>
          <w:rStyle w:val="boekhoudertekstChar"/>
        </w:rPr>
        <w:t xml:space="preserve"> 2021</w:t>
      </w:r>
      <w:r w:rsidRPr="00D434B7">
        <w:rPr>
          <w:rFonts w:ascii="Arial" w:hAnsi="Arial" w:cs="Arial"/>
        </w:rPr>
        <w:br/>
      </w:r>
      <w:proofErr w:type="spellStart"/>
      <w:r w:rsidRPr="00D434B7">
        <w:rPr>
          <w:rStyle w:val="boekhoudertekstboldChar"/>
        </w:rPr>
        <w:t>programatie</w:t>
      </w:r>
      <w:proofErr w:type="spellEnd"/>
      <w:r w:rsidRPr="00D434B7">
        <w:rPr>
          <w:rFonts w:ascii="Arial" w:hAnsi="Arial" w:cs="Arial"/>
        </w:rPr>
        <w:t xml:space="preserve"> – </w:t>
      </w:r>
      <w:r w:rsidRPr="00D434B7">
        <w:rPr>
          <w:rStyle w:val="boekhoudertekstChar"/>
        </w:rPr>
        <w:t>Thomas more hogeschool lier</w:t>
      </w:r>
      <w:r w:rsidRPr="00D434B7">
        <w:rPr>
          <w:rFonts w:ascii="Arial" w:hAnsi="Arial" w:cs="Arial"/>
        </w:rPr>
        <w:tab/>
      </w:r>
      <w:r w:rsidRPr="00D434B7">
        <w:rPr>
          <w:rStyle w:val="boekhoudertekstChar"/>
        </w:rPr>
        <w:t xml:space="preserve">2021 </w:t>
      </w:r>
      <w:r w:rsidRPr="00D434B7">
        <w:rPr>
          <w:rFonts w:ascii="Arial" w:hAnsi="Arial" w:cs="Arial"/>
        </w:rPr>
        <w:t>–</w:t>
      </w:r>
      <w:r w:rsidRPr="00D434B7">
        <w:rPr>
          <w:rStyle w:val="boekhoudertekstChar"/>
        </w:rPr>
        <w:t xml:space="preserve"> …….</w:t>
      </w:r>
    </w:p>
    <w:p w14:paraId="6796E755" w14:textId="77777777" w:rsidR="00D434B7" w:rsidRPr="00D434B7" w:rsidRDefault="00D434B7" w:rsidP="00C51BB7">
      <w:pPr>
        <w:pStyle w:val="Boekhouderkop"/>
        <w:spacing w:before="360"/>
        <w:rPr>
          <w:color w:val="17365D" w:themeColor="text2" w:themeShade="BF"/>
        </w:rPr>
      </w:pPr>
    </w:p>
    <w:p w14:paraId="0CB11BF0" w14:textId="7E5A41B0" w:rsidR="008B438D" w:rsidRPr="00D434B7" w:rsidRDefault="008B438D" w:rsidP="00C51BB7">
      <w:pPr>
        <w:pStyle w:val="Boekhouderkop"/>
        <w:spacing w:before="360"/>
        <w:rPr>
          <w:color w:val="17365D" w:themeColor="text2" w:themeShade="BF"/>
        </w:rPr>
      </w:pPr>
      <w:r w:rsidRPr="00D434B7">
        <w:rPr>
          <w:color w:val="17365D" w:themeColor="text2" w:themeShade="BF"/>
        </w:rPr>
        <w:t>Ervaring</w:t>
      </w:r>
    </w:p>
    <w:p w14:paraId="5B6A5C91" w14:textId="5F402718" w:rsidR="004F0D4F" w:rsidRPr="00D434B7" w:rsidRDefault="00110668" w:rsidP="007D0E8C">
      <w:pPr>
        <w:tabs>
          <w:tab w:val="right" w:pos="9072"/>
        </w:tabs>
        <w:spacing w:before="240" w:after="0"/>
        <w:ind w:right="-2"/>
        <w:rPr>
          <w:rStyle w:val="boekhouderlistChar"/>
          <w:color w:val="000000"/>
        </w:rPr>
      </w:pPr>
      <w:r w:rsidRPr="00D434B7">
        <w:rPr>
          <w:rStyle w:val="boekhoudertekstboldChar"/>
        </w:rPr>
        <w:t>Stagiair</w:t>
      </w:r>
      <w:r w:rsidR="004F0D4F" w:rsidRPr="00D434B7">
        <w:rPr>
          <w:rStyle w:val="boekhoudertekstboldChar"/>
        </w:rPr>
        <w:t xml:space="preserve"> Industrieel elektricien</w:t>
      </w:r>
      <w:r w:rsidR="00662107" w:rsidRPr="00D434B7">
        <w:rPr>
          <w:rFonts w:ascii="Arial" w:hAnsi="Arial" w:cs="Arial"/>
          <w:b/>
        </w:rPr>
        <w:t xml:space="preserve"> </w:t>
      </w:r>
      <w:r w:rsidR="000A0683" w:rsidRPr="00D434B7">
        <w:rPr>
          <w:rFonts w:ascii="Arial" w:hAnsi="Arial" w:cs="Arial"/>
        </w:rPr>
        <w:t>–</w:t>
      </w:r>
      <w:r w:rsidR="00662107" w:rsidRPr="00D434B7">
        <w:rPr>
          <w:rFonts w:ascii="Arial" w:hAnsi="Arial" w:cs="Arial"/>
          <w:b/>
        </w:rPr>
        <w:t xml:space="preserve"> </w:t>
      </w:r>
      <w:proofErr w:type="spellStart"/>
      <w:r w:rsidR="004F0D4F" w:rsidRPr="00D434B7">
        <w:rPr>
          <w:rStyle w:val="boekhoudertekstChar"/>
        </w:rPr>
        <w:t>SkyClimber</w:t>
      </w:r>
      <w:proofErr w:type="spellEnd"/>
      <w:r w:rsidR="00662107" w:rsidRPr="00D434B7">
        <w:rPr>
          <w:rStyle w:val="boekhoudertekstChar"/>
        </w:rPr>
        <w:t xml:space="preserve"> </w:t>
      </w:r>
      <w:r w:rsidR="000A0683" w:rsidRPr="00D434B7">
        <w:rPr>
          <w:rFonts w:ascii="Arial" w:hAnsi="Arial" w:cs="Arial"/>
        </w:rPr>
        <w:t>–</w:t>
      </w:r>
      <w:r w:rsidR="00662107" w:rsidRPr="00D434B7">
        <w:rPr>
          <w:rStyle w:val="boekhoudertekstChar"/>
        </w:rPr>
        <w:t xml:space="preserve"> </w:t>
      </w:r>
      <w:r w:rsidR="004F0D4F" w:rsidRPr="00D434B7">
        <w:rPr>
          <w:rStyle w:val="boekhoudertekstChar"/>
        </w:rPr>
        <w:t>duffel</w:t>
      </w:r>
      <w:r w:rsidR="004F0D4F" w:rsidRPr="00D434B7">
        <w:rPr>
          <w:rStyle w:val="boekhouderlistChar"/>
        </w:rPr>
        <w:tab/>
      </w:r>
    </w:p>
    <w:p w14:paraId="01898189" w14:textId="11907778" w:rsidR="00F525A6" w:rsidRPr="00D434B7" w:rsidRDefault="004F0D4F" w:rsidP="007D0E8C">
      <w:pPr>
        <w:tabs>
          <w:tab w:val="right" w:pos="9072"/>
        </w:tabs>
        <w:spacing w:before="240" w:after="0"/>
        <w:ind w:right="-2"/>
        <w:rPr>
          <w:rFonts w:ascii="Arial" w:hAnsi="Arial" w:cs="Arial"/>
        </w:rPr>
      </w:pPr>
      <w:r w:rsidRPr="00D434B7">
        <w:rPr>
          <w:rFonts w:ascii="Arial" w:hAnsi="Arial" w:cs="Arial"/>
          <w:color w:val="17365D" w:themeColor="text2" w:themeShade="BF"/>
        </w:rPr>
        <w:sym w:font="Wingdings" w:char="F077"/>
      </w:r>
      <w:r w:rsidRPr="00D434B7">
        <w:rPr>
          <w:rFonts w:ascii="Arial" w:hAnsi="Arial" w:cs="Arial"/>
          <w:color w:val="17365D" w:themeColor="text2" w:themeShade="BF"/>
        </w:rPr>
        <w:t xml:space="preserve"> </w:t>
      </w:r>
      <w:r w:rsidR="00110668" w:rsidRPr="00D434B7">
        <w:rPr>
          <w:rStyle w:val="boekhouderlistChar"/>
          <w:color w:val="17365D" w:themeColor="text2" w:themeShade="BF"/>
        </w:rPr>
        <w:t>E</w:t>
      </w:r>
      <w:r w:rsidRPr="00D434B7">
        <w:rPr>
          <w:rStyle w:val="boekhouderlistChar"/>
          <w:color w:val="17365D" w:themeColor="text2" w:themeShade="BF"/>
        </w:rPr>
        <w:t>lektrisch</w:t>
      </w:r>
      <w:r w:rsidRPr="00D434B7">
        <w:rPr>
          <w:rStyle w:val="boekhouderlistChar"/>
          <w:color w:val="17365D" w:themeColor="text2" w:themeShade="BF"/>
        </w:rPr>
        <w:t xml:space="preserve"> kastenbouw</w:t>
      </w:r>
      <w:r w:rsidR="00537401" w:rsidRPr="00D434B7">
        <w:rPr>
          <w:rStyle w:val="boekhoudertekstChar"/>
          <w:color w:val="17365D" w:themeColor="text2" w:themeShade="BF"/>
        </w:rPr>
        <w:tab/>
      </w:r>
      <w:r w:rsidR="00CE0304" w:rsidRPr="00D434B7">
        <w:rPr>
          <w:rFonts w:ascii="Arial" w:hAnsi="Arial" w:cs="Arial"/>
          <w:b/>
          <w:color w:val="17365D" w:themeColor="text2" w:themeShade="BF"/>
        </w:rPr>
        <w:br/>
      </w:r>
      <w:r w:rsidR="00F132B8" w:rsidRPr="00D434B7">
        <w:rPr>
          <w:rFonts w:ascii="Arial" w:hAnsi="Arial" w:cs="Arial"/>
          <w:color w:val="17365D" w:themeColor="text2" w:themeShade="BF"/>
        </w:rPr>
        <w:sym w:font="Wingdings" w:char="F077"/>
      </w:r>
      <w:r w:rsidR="00F132B8" w:rsidRPr="00D434B7">
        <w:rPr>
          <w:rFonts w:ascii="Arial" w:hAnsi="Arial" w:cs="Arial"/>
          <w:color w:val="17365D" w:themeColor="text2" w:themeShade="BF"/>
        </w:rPr>
        <w:t xml:space="preserve"> </w:t>
      </w:r>
      <w:r w:rsidR="00110668" w:rsidRPr="00D434B7">
        <w:rPr>
          <w:rStyle w:val="boekhouderlistChar"/>
          <w:color w:val="17365D" w:themeColor="text2" w:themeShade="BF"/>
        </w:rPr>
        <w:t>E</w:t>
      </w:r>
      <w:r w:rsidRPr="00D434B7">
        <w:rPr>
          <w:rStyle w:val="boekhouderlistChar"/>
          <w:color w:val="17365D" w:themeColor="text2" w:themeShade="BF"/>
        </w:rPr>
        <w:t>lektrisch foutopsporing</w:t>
      </w:r>
      <w:r w:rsidR="007D0E8C" w:rsidRPr="00D434B7">
        <w:rPr>
          <w:rStyle w:val="boekhouderlistChar"/>
          <w:color w:val="17365D" w:themeColor="text2" w:themeShade="BF"/>
        </w:rPr>
        <w:t xml:space="preserve"> </w:t>
      </w:r>
      <w:r w:rsidR="007D0E8C" w:rsidRPr="00D434B7">
        <w:rPr>
          <w:rStyle w:val="boekhouderlistChar"/>
        </w:rPr>
        <w:tab/>
      </w:r>
    </w:p>
    <w:p w14:paraId="5E545CB6" w14:textId="399E7B01" w:rsidR="00F132B8" w:rsidRPr="00D434B7" w:rsidRDefault="00110668" w:rsidP="00537401">
      <w:pPr>
        <w:tabs>
          <w:tab w:val="right" w:pos="9072"/>
        </w:tabs>
        <w:spacing w:before="240" w:after="0"/>
        <w:rPr>
          <w:rFonts w:ascii="Arial" w:hAnsi="Arial" w:cs="Arial"/>
          <w:color w:val="17365D" w:themeColor="text2" w:themeShade="BF"/>
        </w:rPr>
      </w:pPr>
      <w:r w:rsidRPr="00D434B7">
        <w:rPr>
          <w:rStyle w:val="boekhoudertekstboldChar"/>
        </w:rPr>
        <w:t>Stagiair</w:t>
      </w:r>
      <w:r w:rsidR="004F0D4F" w:rsidRPr="00D434B7">
        <w:rPr>
          <w:rStyle w:val="boekhoudertekstboldChar"/>
        </w:rPr>
        <w:t xml:space="preserve"> Industrieel elektricien</w:t>
      </w:r>
      <w:r w:rsidR="00662107" w:rsidRPr="00D434B7">
        <w:rPr>
          <w:rFonts w:ascii="Arial" w:hAnsi="Arial" w:cs="Arial"/>
          <w:b/>
        </w:rPr>
        <w:t xml:space="preserve"> </w:t>
      </w:r>
      <w:r w:rsidR="000A0683" w:rsidRPr="00D434B7">
        <w:rPr>
          <w:rFonts w:ascii="Arial" w:hAnsi="Arial" w:cs="Arial"/>
        </w:rPr>
        <w:t>–</w:t>
      </w:r>
      <w:r w:rsidR="00662107" w:rsidRPr="00D434B7">
        <w:rPr>
          <w:rFonts w:ascii="Arial" w:hAnsi="Arial" w:cs="Arial"/>
          <w:b/>
        </w:rPr>
        <w:t xml:space="preserve"> </w:t>
      </w:r>
      <w:r w:rsidR="004F0D4F" w:rsidRPr="00D434B7">
        <w:rPr>
          <w:rStyle w:val="boekhoudertekstChar"/>
        </w:rPr>
        <w:t xml:space="preserve">elektro </w:t>
      </w:r>
      <w:proofErr w:type="spellStart"/>
      <w:r w:rsidR="004F0D4F" w:rsidRPr="00D434B7">
        <w:rPr>
          <w:rStyle w:val="boekhoudertekstChar"/>
        </w:rPr>
        <w:t>zwijsen</w:t>
      </w:r>
      <w:proofErr w:type="spellEnd"/>
      <w:r w:rsidR="00662107" w:rsidRPr="00D434B7">
        <w:rPr>
          <w:rStyle w:val="boekhoudertekstChar"/>
        </w:rPr>
        <w:t xml:space="preserve"> </w:t>
      </w:r>
      <w:r w:rsidR="000A0683" w:rsidRPr="00D434B7">
        <w:rPr>
          <w:rFonts w:ascii="Arial" w:hAnsi="Arial" w:cs="Arial"/>
        </w:rPr>
        <w:t>–</w:t>
      </w:r>
      <w:r w:rsidR="00662107" w:rsidRPr="00D434B7">
        <w:rPr>
          <w:rStyle w:val="boekhoudertekstChar"/>
        </w:rPr>
        <w:t xml:space="preserve"> </w:t>
      </w:r>
      <w:r w:rsidR="004F0D4F" w:rsidRPr="00D434B7">
        <w:rPr>
          <w:rStyle w:val="boekhoudertekstChar"/>
        </w:rPr>
        <w:t>duffel</w:t>
      </w:r>
      <w:r w:rsidR="00662107" w:rsidRPr="00D434B7">
        <w:rPr>
          <w:rFonts w:ascii="Arial" w:hAnsi="Arial" w:cs="Arial"/>
        </w:rPr>
        <w:t xml:space="preserve"> </w:t>
      </w:r>
      <w:r w:rsidR="00537401" w:rsidRPr="00D434B7">
        <w:rPr>
          <w:rFonts w:ascii="Arial" w:hAnsi="Arial" w:cs="Arial"/>
        </w:rPr>
        <w:tab/>
      </w:r>
      <w:r w:rsidR="007C581E" w:rsidRPr="00D434B7">
        <w:rPr>
          <w:rFonts w:ascii="Arial" w:hAnsi="Arial" w:cs="Arial"/>
        </w:rPr>
        <w:br/>
      </w:r>
      <w:r w:rsidR="007C581E" w:rsidRPr="00D434B7">
        <w:rPr>
          <w:rFonts w:ascii="Arial" w:hAnsi="Arial" w:cs="Arial"/>
        </w:rPr>
        <w:br/>
      </w:r>
      <w:r w:rsidR="00F132B8" w:rsidRPr="00D434B7">
        <w:rPr>
          <w:rFonts w:ascii="Arial" w:hAnsi="Arial" w:cs="Arial"/>
          <w:color w:val="17365D" w:themeColor="text2" w:themeShade="BF"/>
        </w:rPr>
        <w:sym w:font="Wingdings" w:char="F077"/>
      </w:r>
      <w:r w:rsidR="00F132B8" w:rsidRPr="00D434B7">
        <w:rPr>
          <w:rFonts w:ascii="Arial" w:hAnsi="Arial" w:cs="Arial"/>
          <w:color w:val="17365D" w:themeColor="text2" w:themeShade="BF"/>
        </w:rPr>
        <w:t xml:space="preserve"> </w:t>
      </w:r>
      <w:r w:rsidRPr="00D434B7">
        <w:rPr>
          <w:rStyle w:val="boekhouderlistChar"/>
          <w:color w:val="17365D" w:themeColor="text2" w:themeShade="BF"/>
        </w:rPr>
        <w:t>Opbouw van industriële elektrische installaties</w:t>
      </w:r>
      <w:r w:rsidR="007D0E8C" w:rsidRPr="00D434B7">
        <w:rPr>
          <w:rStyle w:val="boekhouderlistChar"/>
          <w:color w:val="17365D" w:themeColor="text2" w:themeShade="BF"/>
        </w:rPr>
        <w:tab/>
      </w:r>
    </w:p>
    <w:p w14:paraId="65759A6A" w14:textId="2876A3E5" w:rsidR="00CE0304" w:rsidRPr="00D434B7" w:rsidRDefault="00F132B8" w:rsidP="00F525A6">
      <w:pPr>
        <w:spacing w:after="0"/>
        <w:rPr>
          <w:rFonts w:ascii="Arial" w:hAnsi="Arial" w:cs="Arial"/>
          <w:color w:val="17365D" w:themeColor="text2" w:themeShade="BF"/>
        </w:rPr>
      </w:pPr>
      <w:r w:rsidRPr="00D434B7">
        <w:rPr>
          <w:rFonts w:ascii="Arial" w:hAnsi="Arial" w:cs="Arial"/>
          <w:color w:val="17365D" w:themeColor="text2" w:themeShade="BF"/>
        </w:rPr>
        <w:sym w:font="Wingdings" w:char="F077"/>
      </w:r>
      <w:r w:rsidRPr="00D434B7">
        <w:rPr>
          <w:rFonts w:ascii="Arial" w:hAnsi="Arial" w:cs="Arial"/>
          <w:color w:val="17365D" w:themeColor="text2" w:themeShade="BF"/>
        </w:rPr>
        <w:t xml:space="preserve"> </w:t>
      </w:r>
      <w:r w:rsidR="00110668" w:rsidRPr="00D434B7">
        <w:rPr>
          <w:rStyle w:val="boekhouderlistChar"/>
          <w:color w:val="17365D" w:themeColor="text2" w:themeShade="BF"/>
        </w:rPr>
        <w:t>O</w:t>
      </w:r>
      <w:r w:rsidR="00110668" w:rsidRPr="00D434B7">
        <w:rPr>
          <w:rStyle w:val="boekhouderlistChar"/>
          <w:color w:val="17365D" w:themeColor="text2" w:themeShade="BF"/>
        </w:rPr>
        <w:t xml:space="preserve">pbouw van </w:t>
      </w:r>
      <w:r w:rsidR="00110668" w:rsidRPr="00D434B7">
        <w:rPr>
          <w:rStyle w:val="boekhouderlistChar"/>
          <w:color w:val="17365D" w:themeColor="text2" w:themeShade="BF"/>
        </w:rPr>
        <w:t>huishoudelijk</w:t>
      </w:r>
      <w:r w:rsidR="00110668" w:rsidRPr="00D434B7">
        <w:rPr>
          <w:rStyle w:val="boekhouderlistChar"/>
          <w:color w:val="17365D" w:themeColor="text2" w:themeShade="BF"/>
        </w:rPr>
        <w:t xml:space="preserve"> elektrische installaties</w:t>
      </w:r>
    </w:p>
    <w:p w14:paraId="320A281C" w14:textId="6A7934F0" w:rsidR="00110668" w:rsidRPr="00D434B7" w:rsidRDefault="00110668" w:rsidP="00110668">
      <w:pPr>
        <w:tabs>
          <w:tab w:val="right" w:pos="9072"/>
        </w:tabs>
        <w:spacing w:before="240" w:after="0"/>
        <w:rPr>
          <w:rStyle w:val="boekhouderlistChar"/>
          <w:color w:val="17365D" w:themeColor="text2" w:themeShade="BF"/>
        </w:rPr>
      </w:pPr>
      <w:r w:rsidRPr="00D434B7">
        <w:rPr>
          <w:rStyle w:val="boekhoudertekstboldChar"/>
        </w:rPr>
        <w:t>Stagiair</w:t>
      </w:r>
      <w:r w:rsidRPr="00D434B7">
        <w:rPr>
          <w:rStyle w:val="boekhoudertekstboldChar"/>
        </w:rPr>
        <w:t xml:space="preserve"> </w:t>
      </w:r>
      <w:r w:rsidRPr="00D434B7">
        <w:rPr>
          <w:rStyle w:val="boekhoudertekstboldChar"/>
        </w:rPr>
        <w:t>EMS Onderhoudstechnieker</w:t>
      </w:r>
      <w:r w:rsidRPr="00D434B7">
        <w:rPr>
          <w:rFonts w:ascii="Arial" w:hAnsi="Arial" w:cs="Arial"/>
          <w:b/>
        </w:rPr>
        <w:t xml:space="preserve"> </w:t>
      </w:r>
      <w:r w:rsidRPr="00D434B7">
        <w:rPr>
          <w:rFonts w:ascii="Arial" w:hAnsi="Arial" w:cs="Arial"/>
        </w:rPr>
        <w:t>–</w:t>
      </w:r>
      <w:r w:rsidRPr="00D434B7">
        <w:rPr>
          <w:rFonts w:ascii="Arial" w:hAnsi="Arial" w:cs="Arial"/>
          <w:b/>
        </w:rPr>
        <w:t xml:space="preserve"> </w:t>
      </w:r>
      <w:proofErr w:type="spellStart"/>
      <w:r w:rsidRPr="00D434B7">
        <w:rPr>
          <w:rStyle w:val="boekhoudertekstChar"/>
        </w:rPr>
        <w:t>Walki</w:t>
      </w:r>
      <w:proofErr w:type="spellEnd"/>
      <w:r w:rsidRPr="00D434B7">
        <w:rPr>
          <w:rStyle w:val="boekhoudertekstChar"/>
        </w:rPr>
        <w:t xml:space="preserve"> </w:t>
      </w:r>
      <w:proofErr w:type="spellStart"/>
      <w:r w:rsidRPr="00D434B7">
        <w:rPr>
          <w:rStyle w:val="boekhoudertekstChar"/>
        </w:rPr>
        <w:t>belcoat</w:t>
      </w:r>
      <w:proofErr w:type="spellEnd"/>
      <w:r w:rsidRPr="00D434B7">
        <w:rPr>
          <w:rStyle w:val="boekhoudertekstChar"/>
        </w:rPr>
        <w:t xml:space="preserve"> </w:t>
      </w:r>
      <w:r w:rsidRPr="00D434B7">
        <w:rPr>
          <w:rFonts w:ascii="Arial" w:hAnsi="Arial" w:cs="Arial"/>
        </w:rPr>
        <w:t>–</w:t>
      </w:r>
      <w:r w:rsidRPr="00D434B7">
        <w:rPr>
          <w:rStyle w:val="boekhoudertekstChar"/>
        </w:rPr>
        <w:t xml:space="preserve"> duffel</w:t>
      </w:r>
      <w:r w:rsidRPr="00D434B7">
        <w:rPr>
          <w:rFonts w:ascii="Arial" w:hAnsi="Arial" w:cs="Arial"/>
        </w:rPr>
        <w:t xml:space="preserve"> </w:t>
      </w:r>
      <w:r w:rsidRPr="00D434B7">
        <w:rPr>
          <w:rFonts w:ascii="Arial" w:hAnsi="Arial" w:cs="Arial"/>
        </w:rPr>
        <w:tab/>
      </w:r>
      <w:r w:rsidRPr="00D434B7">
        <w:rPr>
          <w:rFonts w:ascii="Arial" w:hAnsi="Arial" w:cs="Arial"/>
        </w:rPr>
        <w:br/>
      </w:r>
      <w:r w:rsidRPr="00D434B7">
        <w:rPr>
          <w:rFonts w:ascii="Arial" w:hAnsi="Arial" w:cs="Arial"/>
        </w:rPr>
        <w:br/>
      </w:r>
      <w:r w:rsidRPr="00D434B7">
        <w:rPr>
          <w:rFonts w:ascii="Arial" w:hAnsi="Arial" w:cs="Arial"/>
          <w:color w:val="17365D" w:themeColor="text2" w:themeShade="BF"/>
        </w:rPr>
        <w:sym w:font="Wingdings" w:char="F077"/>
      </w:r>
      <w:r w:rsidRPr="00D434B7">
        <w:rPr>
          <w:rFonts w:ascii="Arial" w:hAnsi="Arial" w:cs="Arial"/>
          <w:color w:val="17365D" w:themeColor="text2" w:themeShade="BF"/>
        </w:rPr>
        <w:t xml:space="preserve"> </w:t>
      </w:r>
      <w:r w:rsidRPr="00D434B7">
        <w:rPr>
          <w:rStyle w:val="boekhouderlistChar"/>
          <w:color w:val="17365D" w:themeColor="text2" w:themeShade="BF"/>
        </w:rPr>
        <w:t>Periodiek onderhoud van de productielijnen</w:t>
      </w:r>
      <w:r w:rsidRPr="00D434B7">
        <w:rPr>
          <w:rStyle w:val="boekhouderlistChar"/>
          <w:color w:val="17365D" w:themeColor="text2" w:themeShade="BF"/>
        </w:rPr>
        <w:tab/>
      </w:r>
      <w:r w:rsidRPr="00D434B7">
        <w:rPr>
          <w:rFonts w:ascii="Arial" w:hAnsi="Arial" w:cs="Arial"/>
          <w:b/>
          <w:color w:val="17365D" w:themeColor="text2" w:themeShade="BF"/>
        </w:rPr>
        <w:br/>
      </w:r>
      <w:r w:rsidRPr="00D434B7">
        <w:rPr>
          <w:rFonts w:ascii="Arial" w:hAnsi="Arial" w:cs="Arial"/>
          <w:color w:val="17365D" w:themeColor="text2" w:themeShade="BF"/>
        </w:rPr>
        <w:sym w:font="Wingdings" w:char="F077"/>
      </w:r>
      <w:r w:rsidRPr="00D434B7">
        <w:rPr>
          <w:rFonts w:ascii="Arial" w:hAnsi="Arial" w:cs="Arial"/>
          <w:color w:val="17365D" w:themeColor="text2" w:themeShade="BF"/>
        </w:rPr>
        <w:t xml:space="preserve"> </w:t>
      </w:r>
      <w:r w:rsidRPr="00D434B7">
        <w:rPr>
          <w:rStyle w:val="boekhouderlistChar"/>
          <w:color w:val="17365D" w:themeColor="text2" w:themeShade="BF"/>
        </w:rPr>
        <w:t>Oplossen van diverse problemen aan de productielijnen</w:t>
      </w:r>
      <w:r w:rsidRPr="00D434B7">
        <w:rPr>
          <w:rStyle w:val="boekhouderlistChar"/>
          <w:color w:val="17365D" w:themeColor="text2" w:themeShade="BF"/>
        </w:rPr>
        <w:tab/>
      </w:r>
      <w:r w:rsidRPr="00D434B7">
        <w:rPr>
          <w:rFonts w:ascii="Arial" w:hAnsi="Arial" w:cs="Arial"/>
          <w:b/>
          <w:color w:val="17365D" w:themeColor="text2" w:themeShade="BF"/>
        </w:rPr>
        <w:br/>
      </w:r>
      <w:r w:rsidRPr="00D434B7">
        <w:rPr>
          <w:rFonts w:ascii="Arial" w:hAnsi="Arial" w:cs="Arial"/>
          <w:color w:val="17365D" w:themeColor="text2" w:themeShade="BF"/>
        </w:rPr>
        <w:sym w:font="Wingdings" w:char="F077"/>
      </w:r>
      <w:r w:rsidRPr="00D434B7">
        <w:rPr>
          <w:rFonts w:ascii="Arial" w:hAnsi="Arial" w:cs="Arial"/>
          <w:color w:val="17365D" w:themeColor="text2" w:themeShade="BF"/>
        </w:rPr>
        <w:t xml:space="preserve"> </w:t>
      </w:r>
      <w:r w:rsidRPr="00D434B7">
        <w:rPr>
          <w:rStyle w:val="boekhouderlistChar"/>
          <w:color w:val="17365D" w:themeColor="text2" w:themeShade="BF"/>
        </w:rPr>
        <w:t>Uitbreiden van de productielijnen</w:t>
      </w:r>
    </w:p>
    <w:p w14:paraId="0AAB58C5" w14:textId="494B5195" w:rsidR="00110668" w:rsidRPr="00D434B7" w:rsidRDefault="00110668" w:rsidP="00110668">
      <w:pPr>
        <w:pStyle w:val="Boekhouderkop"/>
        <w:spacing w:before="360"/>
        <w:rPr>
          <w:color w:val="17365D" w:themeColor="text2" w:themeShade="BF"/>
        </w:rPr>
      </w:pPr>
      <w:r w:rsidRPr="00D434B7">
        <w:rPr>
          <w:color w:val="17365D" w:themeColor="text2" w:themeShade="BF"/>
        </w:rPr>
        <w:t>Buitenlandse e</w:t>
      </w:r>
      <w:r w:rsidRPr="00D434B7">
        <w:rPr>
          <w:color w:val="17365D" w:themeColor="text2" w:themeShade="BF"/>
        </w:rPr>
        <w:t>rvaring</w:t>
      </w:r>
    </w:p>
    <w:p w14:paraId="60491962" w14:textId="77777777" w:rsidR="00110668" w:rsidRPr="00D434B7" w:rsidRDefault="00110668" w:rsidP="00110668">
      <w:pPr>
        <w:pStyle w:val="boekhouderlist"/>
      </w:pPr>
      <w:r w:rsidRPr="00D434B7">
        <w:rPr>
          <w:rStyle w:val="boekhoudertekstboldChar"/>
        </w:rPr>
        <w:t>Stagiair Industrieel elektricien</w:t>
      </w:r>
      <w:r w:rsidRPr="00D434B7">
        <w:rPr>
          <w:b/>
        </w:rPr>
        <w:t xml:space="preserve"> </w:t>
      </w:r>
      <w:r w:rsidRPr="00D434B7">
        <w:t>–</w:t>
      </w:r>
      <w:r w:rsidRPr="00D434B7">
        <w:rPr>
          <w:b/>
        </w:rPr>
        <w:t xml:space="preserve"> </w:t>
      </w:r>
      <w:r w:rsidRPr="00D434B7">
        <w:rPr>
          <w:rStyle w:val="boekhoudertekstChar"/>
        </w:rPr>
        <w:t>Italië-</w:t>
      </w:r>
      <w:proofErr w:type="spellStart"/>
      <w:r w:rsidRPr="00D434B7">
        <w:rPr>
          <w:rStyle w:val="boekhoudertekstChar"/>
        </w:rPr>
        <w:t>Colico</w:t>
      </w:r>
      <w:proofErr w:type="spellEnd"/>
      <w:r w:rsidRPr="00D434B7">
        <w:tab/>
      </w:r>
      <w:r w:rsidRPr="00D434B7">
        <w:br/>
      </w:r>
      <w:r w:rsidRPr="00D434B7">
        <w:br/>
      </w:r>
      <w:r w:rsidRPr="00D434B7">
        <w:rPr>
          <w:color w:val="17365D" w:themeColor="text2" w:themeShade="BF"/>
        </w:rPr>
        <w:sym w:font="Wingdings" w:char="F077"/>
      </w:r>
      <w:r w:rsidRPr="00D434B7">
        <w:rPr>
          <w:color w:val="17365D" w:themeColor="text2" w:themeShade="BF"/>
        </w:rPr>
        <w:t xml:space="preserve"> </w:t>
      </w:r>
      <w:r w:rsidRPr="00D434B7">
        <w:rPr>
          <w:rStyle w:val="boekhouderlistChar"/>
          <w:color w:val="17365D" w:themeColor="text2" w:themeShade="BF"/>
        </w:rPr>
        <w:t>Opbouw van industriële elektrische installaties</w:t>
      </w:r>
      <w:r w:rsidRPr="00D434B7">
        <w:rPr>
          <w:rStyle w:val="boekhouderlistChar"/>
          <w:color w:val="17365D" w:themeColor="text2" w:themeShade="BF"/>
        </w:rPr>
        <w:tab/>
      </w:r>
      <w:r w:rsidRPr="00D434B7">
        <w:br/>
      </w:r>
      <w:r w:rsidRPr="00D434B7">
        <w:sym w:font="Wingdings" w:char="F077"/>
      </w:r>
      <w:r w:rsidRPr="00D434B7">
        <w:t xml:space="preserve"> </w:t>
      </w:r>
      <w:r w:rsidRPr="00D434B7">
        <w:rPr>
          <w:rStyle w:val="boekhouderlistChar"/>
          <w:color w:val="17365D" w:themeColor="text2" w:themeShade="BF"/>
        </w:rPr>
        <w:t>Opbouw van huishoudelijk elektrische installaties</w:t>
      </w:r>
    </w:p>
    <w:p w14:paraId="2FDFEBBC" w14:textId="1DEB212D" w:rsidR="00110668" w:rsidRPr="00D434B7" w:rsidRDefault="00110668">
      <w:pPr>
        <w:spacing w:after="0" w:line="240" w:lineRule="auto"/>
        <w:rPr>
          <w:rFonts w:ascii="Arial" w:hAnsi="Arial" w:cs="Arial"/>
          <w:color w:val="17365D" w:themeColor="text2" w:themeShade="BF"/>
        </w:rPr>
      </w:pPr>
      <w:r w:rsidRPr="00D434B7">
        <w:rPr>
          <w:rFonts w:ascii="Arial" w:hAnsi="Arial" w:cs="Arial"/>
          <w:color w:val="17365D" w:themeColor="text2" w:themeShade="BF"/>
        </w:rPr>
        <w:br w:type="page"/>
      </w:r>
    </w:p>
    <w:p w14:paraId="17EA8269" w14:textId="77777777" w:rsidR="004545A9" w:rsidRPr="00D434B7" w:rsidRDefault="004545A9" w:rsidP="007C581E">
      <w:pPr>
        <w:tabs>
          <w:tab w:val="left" w:pos="2835"/>
          <w:tab w:val="right" w:pos="9070"/>
        </w:tabs>
        <w:rPr>
          <w:rFonts w:ascii="Arial" w:hAnsi="Arial" w:cs="Arial"/>
        </w:rPr>
      </w:pPr>
    </w:p>
    <w:p w14:paraId="59910121" w14:textId="77777777" w:rsidR="008B438D" w:rsidRPr="00D434B7" w:rsidRDefault="00C37780" w:rsidP="00C51BB7">
      <w:pPr>
        <w:pStyle w:val="Boekhouderkop"/>
        <w:spacing w:before="360"/>
        <w:rPr>
          <w:color w:val="17365D" w:themeColor="text2" w:themeShade="BF"/>
        </w:rPr>
      </w:pPr>
      <w:r w:rsidRPr="00D434B7">
        <w:rPr>
          <w:color w:val="17365D" w:themeColor="text2" w:themeShade="BF"/>
        </w:rPr>
        <w:t>V</w:t>
      </w:r>
      <w:r w:rsidR="005B2EA4" w:rsidRPr="00D434B7">
        <w:rPr>
          <w:color w:val="17365D" w:themeColor="text2" w:themeShade="BF"/>
        </w:rPr>
        <w:t>aardigheden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693"/>
        <w:gridCol w:w="2865"/>
      </w:tblGrid>
      <w:tr w:rsidR="00EC7724" w:rsidRPr="00D434B7" w14:paraId="7ECD3B2A" w14:textId="77777777" w:rsidTr="00B92B0C">
        <w:trPr>
          <w:trHeight w:val="284"/>
        </w:trPr>
        <w:tc>
          <w:tcPr>
            <w:tcW w:w="3510" w:type="dxa"/>
            <w:shd w:val="clear" w:color="auto" w:fill="auto"/>
          </w:tcPr>
          <w:p w14:paraId="2AE5242F" w14:textId="77777777" w:rsidR="00EC7724" w:rsidRPr="00D434B7" w:rsidRDefault="00EC7724" w:rsidP="007C581E">
            <w:pPr>
              <w:tabs>
                <w:tab w:val="left" w:pos="2835"/>
                <w:tab w:val="left" w:pos="5670"/>
              </w:tabs>
              <w:spacing w:before="240" w:after="0" w:line="240" w:lineRule="auto"/>
              <w:rPr>
                <w:rFonts w:ascii="Arial" w:hAnsi="Arial" w:cs="Arial"/>
                <w:b/>
                <w:smallCaps/>
              </w:rPr>
            </w:pPr>
            <w:r w:rsidRPr="00D434B7">
              <w:rPr>
                <w:rFonts w:ascii="Arial" w:hAnsi="Arial" w:cs="Arial"/>
                <w:b/>
                <w:smallCaps/>
              </w:rPr>
              <w:t>Talen</w:t>
            </w:r>
          </w:p>
        </w:tc>
        <w:tc>
          <w:tcPr>
            <w:tcW w:w="2693" w:type="dxa"/>
            <w:shd w:val="clear" w:color="auto" w:fill="auto"/>
          </w:tcPr>
          <w:p w14:paraId="33A9E6B5" w14:textId="77777777" w:rsidR="00EC7724" w:rsidRPr="00D434B7" w:rsidRDefault="00EC7724" w:rsidP="00B92B0C">
            <w:pPr>
              <w:tabs>
                <w:tab w:val="left" w:pos="2835"/>
                <w:tab w:val="left" w:pos="5670"/>
              </w:tabs>
              <w:spacing w:before="240" w:after="0" w:line="240" w:lineRule="auto"/>
              <w:ind w:left="-250" w:firstLine="142"/>
              <w:rPr>
                <w:rFonts w:ascii="Arial" w:hAnsi="Arial" w:cs="Arial"/>
                <w:b/>
                <w:smallCaps/>
              </w:rPr>
            </w:pPr>
            <w:r w:rsidRPr="00D434B7">
              <w:rPr>
                <w:rFonts w:ascii="Arial" w:hAnsi="Arial" w:cs="Arial"/>
                <w:b/>
                <w:smallCaps/>
              </w:rPr>
              <w:t>Computer</w:t>
            </w:r>
          </w:p>
        </w:tc>
        <w:tc>
          <w:tcPr>
            <w:tcW w:w="2865" w:type="dxa"/>
            <w:shd w:val="clear" w:color="auto" w:fill="auto"/>
          </w:tcPr>
          <w:p w14:paraId="18047A1C" w14:textId="77777777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before="240" w:after="0" w:line="240" w:lineRule="auto"/>
              <w:ind w:firstLine="601"/>
              <w:rPr>
                <w:rFonts w:ascii="Arial" w:hAnsi="Arial" w:cs="Arial"/>
                <w:b/>
                <w:smallCaps/>
              </w:rPr>
            </w:pPr>
            <w:r w:rsidRPr="00D434B7">
              <w:rPr>
                <w:rFonts w:ascii="Arial" w:hAnsi="Arial" w:cs="Arial"/>
                <w:b/>
                <w:smallCaps/>
              </w:rPr>
              <w:t>Persoonlijk</w:t>
            </w:r>
          </w:p>
        </w:tc>
      </w:tr>
      <w:tr w:rsidR="004F0D4F" w:rsidRPr="00D434B7" w14:paraId="34D07B75" w14:textId="77777777" w:rsidTr="00B92B0C">
        <w:trPr>
          <w:trHeight w:val="340"/>
        </w:trPr>
        <w:tc>
          <w:tcPr>
            <w:tcW w:w="3510" w:type="dxa"/>
            <w:shd w:val="clear" w:color="auto" w:fill="auto"/>
          </w:tcPr>
          <w:p w14:paraId="2263C6E6" w14:textId="4F73A4DC" w:rsidR="00EC7724" w:rsidRPr="00D434B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Nederlands</w:t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: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Moedertaal</w:t>
            </w:r>
          </w:p>
        </w:tc>
        <w:tc>
          <w:tcPr>
            <w:tcW w:w="2693" w:type="dxa"/>
            <w:shd w:val="clear" w:color="auto" w:fill="auto"/>
          </w:tcPr>
          <w:p w14:paraId="68D23D25" w14:textId="5EE9EE9B" w:rsidR="00EC7724" w:rsidRPr="00D434B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 xml:space="preserve">See </w:t>
            </w:r>
            <w:proofErr w:type="spellStart"/>
            <w:r w:rsidR="004F0D4F" w:rsidRPr="00D434B7">
              <w:rPr>
                <w:rFonts w:ascii="Arial" w:hAnsi="Arial" w:cs="Arial"/>
                <w:color w:val="17365D" w:themeColor="text2" w:themeShade="BF"/>
              </w:rPr>
              <w:t>Elektrical</w:t>
            </w:r>
            <w:proofErr w:type="spellEnd"/>
          </w:p>
        </w:tc>
        <w:tc>
          <w:tcPr>
            <w:tcW w:w="2865" w:type="dxa"/>
            <w:shd w:val="clear" w:color="auto" w:fill="auto"/>
          </w:tcPr>
          <w:p w14:paraId="64809B3E" w14:textId="580874B5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Zijlen</w:t>
            </w:r>
            <w:r w:rsidRPr="00D434B7">
              <w:rPr>
                <w:rFonts w:ascii="Arial" w:hAnsi="Arial" w:cs="Arial"/>
                <w:color w:val="17365D" w:themeColor="text2" w:themeShade="BF"/>
              </w:rPr>
              <w:tab/>
            </w:r>
          </w:p>
        </w:tc>
      </w:tr>
      <w:tr w:rsidR="004F0D4F" w:rsidRPr="00D434B7" w14:paraId="3AE7C47A" w14:textId="77777777" w:rsidTr="00B92B0C">
        <w:trPr>
          <w:trHeight w:val="340"/>
        </w:trPr>
        <w:tc>
          <w:tcPr>
            <w:tcW w:w="3510" w:type="dxa"/>
            <w:shd w:val="clear" w:color="auto" w:fill="auto"/>
          </w:tcPr>
          <w:p w14:paraId="3D1CFA7E" w14:textId="1C8235DF" w:rsidR="00EC7724" w:rsidRPr="00D434B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Style w:val="boekhoudertekstChar"/>
                <w:color w:val="17365D" w:themeColor="text2" w:themeShade="BF"/>
              </w:rPr>
              <w:t>Engels</w:t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: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gevorderd</w:t>
            </w:r>
          </w:p>
        </w:tc>
        <w:tc>
          <w:tcPr>
            <w:tcW w:w="2693" w:type="dxa"/>
            <w:shd w:val="clear" w:color="auto" w:fill="auto"/>
          </w:tcPr>
          <w:p w14:paraId="1BC27616" w14:textId="2BDA50CD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proofErr w:type="spellStart"/>
            <w:r w:rsidR="004F0D4F" w:rsidRPr="00D434B7">
              <w:rPr>
                <w:rFonts w:ascii="Arial" w:hAnsi="Arial" w:cs="Arial"/>
                <w:color w:val="17365D" w:themeColor="text2" w:themeShade="BF"/>
              </w:rPr>
              <w:t>Inventor</w:t>
            </w:r>
            <w:proofErr w:type="spellEnd"/>
          </w:p>
        </w:tc>
        <w:tc>
          <w:tcPr>
            <w:tcW w:w="2865" w:type="dxa"/>
            <w:shd w:val="clear" w:color="auto" w:fill="auto"/>
          </w:tcPr>
          <w:p w14:paraId="0E38FA52" w14:textId="59A95375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Klimmen</w:t>
            </w:r>
          </w:p>
        </w:tc>
      </w:tr>
      <w:tr w:rsidR="004F0D4F" w:rsidRPr="00D434B7" w14:paraId="399F61A9" w14:textId="77777777" w:rsidTr="00B92B0C">
        <w:trPr>
          <w:trHeight w:val="340"/>
        </w:trPr>
        <w:tc>
          <w:tcPr>
            <w:tcW w:w="3510" w:type="dxa"/>
            <w:shd w:val="clear" w:color="auto" w:fill="auto"/>
          </w:tcPr>
          <w:p w14:paraId="7EF048F0" w14:textId="5DAD38D1" w:rsidR="004F0D4F" w:rsidRPr="00D434B7" w:rsidRDefault="004F0D4F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693" w:type="dxa"/>
            <w:shd w:val="clear" w:color="auto" w:fill="auto"/>
          </w:tcPr>
          <w:p w14:paraId="632B0F5A" w14:textId="12725DFA" w:rsidR="004F0D4F" w:rsidRPr="00D434B7" w:rsidRDefault="004F0D4F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proofErr w:type="spellStart"/>
            <w:r w:rsidRPr="00D434B7">
              <w:rPr>
                <w:rFonts w:ascii="Arial" w:hAnsi="Arial" w:cs="Arial"/>
                <w:color w:val="17365D" w:themeColor="text2" w:themeShade="BF"/>
              </w:rPr>
              <w:t>Fluidsim</w:t>
            </w:r>
            <w:proofErr w:type="spellEnd"/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p/h</w:t>
            </w:r>
          </w:p>
        </w:tc>
        <w:tc>
          <w:tcPr>
            <w:tcW w:w="2865" w:type="dxa"/>
            <w:shd w:val="clear" w:color="auto" w:fill="auto"/>
          </w:tcPr>
          <w:p w14:paraId="05F8ECC1" w14:textId="197D8DC7" w:rsidR="004F0D4F" w:rsidRPr="00D434B7" w:rsidRDefault="004F0D4F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proofErr w:type="gramStart"/>
            <w:r w:rsidRPr="00D434B7">
              <w:rPr>
                <w:rStyle w:val="boekhoudertekstChar"/>
                <w:color w:val="17365D" w:themeColor="text2" w:themeShade="BF"/>
              </w:rPr>
              <w:t>elektronica</w:t>
            </w:r>
            <w:proofErr w:type="gramEnd"/>
          </w:p>
        </w:tc>
      </w:tr>
      <w:tr w:rsidR="004F0D4F" w:rsidRPr="00D434B7" w14:paraId="6BB3521B" w14:textId="77777777" w:rsidTr="00B92B0C">
        <w:trPr>
          <w:trHeight w:val="340"/>
        </w:trPr>
        <w:tc>
          <w:tcPr>
            <w:tcW w:w="3510" w:type="dxa"/>
            <w:shd w:val="clear" w:color="auto" w:fill="auto"/>
          </w:tcPr>
          <w:p w14:paraId="287E2E56" w14:textId="4B1CF8FB" w:rsidR="004F0D4F" w:rsidRPr="00D434B7" w:rsidRDefault="004F0D4F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color w:val="17365D" w:themeColor="text2" w:themeShade="BF"/>
              </w:rPr>
            </w:pPr>
          </w:p>
        </w:tc>
        <w:tc>
          <w:tcPr>
            <w:tcW w:w="2693" w:type="dxa"/>
            <w:shd w:val="clear" w:color="auto" w:fill="auto"/>
          </w:tcPr>
          <w:p w14:paraId="0BC46D17" w14:textId="0D96FC41" w:rsidR="004F0D4F" w:rsidRPr="00D434B7" w:rsidRDefault="004F0D4F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Pr="00D434B7">
              <w:rPr>
                <w:rFonts w:ascii="Arial" w:hAnsi="Arial" w:cs="Arial"/>
                <w:color w:val="17365D" w:themeColor="text2" w:themeShade="BF"/>
              </w:rPr>
              <w:t>C#</w:t>
            </w:r>
          </w:p>
        </w:tc>
        <w:tc>
          <w:tcPr>
            <w:tcW w:w="2865" w:type="dxa"/>
            <w:shd w:val="clear" w:color="auto" w:fill="auto"/>
          </w:tcPr>
          <w:p w14:paraId="0999C8A7" w14:textId="346EDB2A" w:rsidR="004F0D4F" w:rsidRPr="00D434B7" w:rsidRDefault="004F0D4F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color w:val="17365D" w:themeColor="text2" w:themeShade="BF"/>
              </w:rPr>
            </w:pPr>
          </w:p>
        </w:tc>
      </w:tr>
      <w:tr w:rsidR="004F0D4F" w:rsidRPr="00D434B7" w14:paraId="2BFFBC14" w14:textId="77777777" w:rsidTr="00B92B0C">
        <w:trPr>
          <w:trHeight w:val="340"/>
        </w:trPr>
        <w:tc>
          <w:tcPr>
            <w:tcW w:w="3510" w:type="dxa"/>
            <w:shd w:val="clear" w:color="auto" w:fill="auto"/>
          </w:tcPr>
          <w:p w14:paraId="686947FF" w14:textId="7AF06F89" w:rsidR="00EC7724" w:rsidRPr="00D434B7" w:rsidRDefault="00EC7724" w:rsidP="00B92B0C">
            <w:pPr>
              <w:tabs>
                <w:tab w:val="left" w:pos="2835"/>
                <w:tab w:val="left" w:pos="5670"/>
              </w:tabs>
              <w:spacing w:after="0" w:line="240" w:lineRule="auto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</w:p>
        </w:tc>
        <w:tc>
          <w:tcPr>
            <w:tcW w:w="2693" w:type="dxa"/>
            <w:shd w:val="clear" w:color="auto" w:fill="auto"/>
          </w:tcPr>
          <w:p w14:paraId="29FBED03" w14:textId="4B100056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proofErr w:type="gramStart"/>
            <w:r w:rsidR="004F0D4F" w:rsidRPr="00D434B7">
              <w:rPr>
                <w:rFonts w:ascii="Arial" w:hAnsi="Arial" w:cs="Arial"/>
                <w:color w:val="17365D" w:themeColor="text2" w:themeShade="BF"/>
              </w:rPr>
              <w:t>html</w:t>
            </w:r>
            <w:proofErr w:type="gramEnd"/>
            <w:r w:rsidR="004F0D4F" w:rsidRPr="00D434B7">
              <w:rPr>
                <w:rFonts w:ascii="Arial" w:hAnsi="Arial" w:cs="Arial"/>
                <w:color w:val="17365D" w:themeColor="text2" w:themeShade="BF"/>
              </w:rPr>
              <w:t>/CSS</w:t>
            </w:r>
          </w:p>
        </w:tc>
        <w:tc>
          <w:tcPr>
            <w:tcW w:w="2865" w:type="dxa"/>
            <w:shd w:val="clear" w:color="auto" w:fill="auto"/>
          </w:tcPr>
          <w:p w14:paraId="40C04ABB" w14:textId="752E055F" w:rsidR="00EC7724" w:rsidRPr="00D434B7" w:rsidRDefault="00EC7724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</w:p>
        </w:tc>
      </w:tr>
      <w:tr w:rsidR="004F0D4F" w:rsidRPr="00D434B7" w14:paraId="27183B4E" w14:textId="77777777" w:rsidTr="00465C1A">
        <w:trPr>
          <w:trHeight w:val="680"/>
        </w:trPr>
        <w:tc>
          <w:tcPr>
            <w:tcW w:w="3510" w:type="dxa"/>
            <w:shd w:val="clear" w:color="auto" w:fill="auto"/>
          </w:tcPr>
          <w:p w14:paraId="0CDF246F" w14:textId="2C50CD64" w:rsidR="00C51BB7" w:rsidRPr="00D434B7" w:rsidRDefault="00C51BB7" w:rsidP="00C51BB7">
            <w:pPr>
              <w:tabs>
                <w:tab w:val="left" w:pos="2835"/>
                <w:tab w:val="left" w:pos="5670"/>
              </w:tabs>
              <w:spacing w:before="100" w:beforeAutospacing="1" w:after="0" w:line="240" w:lineRule="auto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</w:p>
        </w:tc>
        <w:tc>
          <w:tcPr>
            <w:tcW w:w="2693" w:type="dxa"/>
            <w:shd w:val="clear" w:color="auto" w:fill="auto"/>
          </w:tcPr>
          <w:p w14:paraId="67856FA4" w14:textId="46F01FE1" w:rsidR="00C51BB7" w:rsidRPr="00D434B7" w:rsidRDefault="00C51BB7" w:rsidP="00162299">
            <w:pPr>
              <w:tabs>
                <w:tab w:val="left" w:pos="2835"/>
                <w:tab w:val="left" w:pos="5670"/>
              </w:tabs>
              <w:spacing w:after="0" w:line="240" w:lineRule="auto"/>
              <w:ind w:hanging="108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  <w:r w:rsidRPr="00D434B7">
              <w:rPr>
                <w:rFonts w:ascii="Arial" w:hAnsi="Arial" w:cs="Arial"/>
                <w:color w:val="17365D" w:themeColor="text2" w:themeShade="BF"/>
              </w:rPr>
              <w:sym w:font="Wingdings" w:char="F077"/>
            </w:r>
            <w:r w:rsidRPr="00D434B7">
              <w:rPr>
                <w:rFonts w:ascii="Arial" w:hAnsi="Arial" w:cs="Arial"/>
                <w:color w:val="17365D" w:themeColor="text2" w:themeShade="BF"/>
              </w:rPr>
              <w:t xml:space="preserve"> </w:t>
            </w:r>
            <w:r w:rsidR="004F0D4F" w:rsidRPr="00D434B7">
              <w:rPr>
                <w:rFonts w:ascii="Arial" w:hAnsi="Arial" w:cs="Arial"/>
                <w:color w:val="17365D" w:themeColor="text2" w:themeShade="BF"/>
              </w:rPr>
              <w:t>Siemens step 7</w:t>
            </w:r>
          </w:p>
        </w:tc>
        <w:tc>
          <w:tcPr>
            <w:tcW w:w="2865" w:type="dxa"/>
            <w:shd w:val="clear" w:color="auto" w:fill="auto"/>
          </w:tcPr>
          <w:p w14:paraId="014897B9" w14:textId="599879C5" w:rsidR="00C51BB7" w:rsidRPr="00D434B7" w:rsidRDefault="00C51BB7" w:rsidP="00E761E6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Style w:val="boekhoudertekstChar"/>
                <w:color w:val="17365D" w:themeColor="text2" w:themeShade="BF"/>
              </w:rPr>
            </w:pPr>
          </w:p>
          <w:p w14:paraId="0518E510" w14:textId="6713E517" w:rsidR="004F0D4F" w:rsidRPr="00D434B7" w:rsidRDefault="004F0D4F" w:rsidP="00E761E6">
            <w:pPr>
              <w:tabs>
                <w:tab w:val="left" w:pos="2835"/>
                <w:tab w:val="left" w:pos="5670"/>
              </w:tabs>
              <w:spacing w:after="0" w:line="240" w:lineRule="auto"/>
              <w:ind w:firstLine="601"/>
              <w:rPr>
                <w:rFonts w:ascii="Arial" w:hAnsi="Arial" w:cs="Arial"/>
                <w:b/>
                <w:smallCaps/>
                <w:color w:val="17365D" w:themeColor="text2" w:themeShade="BF"/>
              </w:rPr>
            </w:pPr>
          </w:p>
        </w:tc>
      </w:tr>
    </w:tbl>
    <w:p w14:paraId="4AA6184D" w14:textId="77777777" w:rsidR="004F0D4F" w:rsidRPr="00D434B7" w:rsidRDefault="004F0D4F" w:rsidP="00C51BB7">
      <w:pPr>
        <w:pStyle w:val="Boekhouderkop"/>
      </w:pPr>
    </w:p>
    <w:p w14:paraId="2EF2C8D8" w14:textId="59699A64" w:rsidR="00F71622" w:rsidRPr="00D434B7" w:rsidRDefault="00F71622" w:rsidP="00B92B0C">
      <w:pPr>
        <w:spacing w:before="240"/>
        <w:rPr>
          <w:rFonts w:ascii="Arial" w:hAnsi="Arial" w:cs="Arial"/>
        </w:rPr>
      </w:pPr>
    </w:p>
    <w:sectPr w:rsidR="00F71622" w:rsidRPr="00D434B7" w:rsidSect="003D4C13">
      <w:pgSz w:w="11906" w:h="16838"/>
      <w:pgMar w:top="709" w:right="141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forms" w:formatting="1" w:enforcement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C0"/>
    <w:rsid w:val="00013260"/>
    <w:rsid w:val="000202FA"/>
    <w:rsid w:val="00065DE1"/>
    <w:rsid w:val="000A0683"/>
    <w:rsid w:val="000A369D"/>
    <w:rsid w:val="000A42DF"/>
    <w:rsid w:val="00110668"/>
    <w:rsid w:val="00152ABE"/>
    <w:rsid w:val="00162299"/>
    <w:rsid w:val="001716C4"/>
    <w:rsid w:val="001E434F"/>
    <w:rsid w:val="001F1DBC"/>
    <w:rsid w:val="002606E0"/>
    <w:rsid w:val="002709EB"/>
    <w:rsid w:val="003102C9"/>
    <w:rsid w:val="0031372E"/>
    <w:rsid w:val="00371886"/>
    <w:rsid w:val="003D4C13"/>
    <w:rsid w:val="00454106"/>
    <w:rsid w:val="004545A9"/>
    <w:rsid w:val="00471A2F"/>
    <w:rsid w:val="004E27A3"/>
    <w:rsid w:val="004E6137"/>
    <w:rsid w:val="004F0D4F"/>
    <w:rsid w:val="004F3B0C"/>
    <w:rsid w:val="00537401"/>
    <w:rsid w:val="005B2EA4"/>
    <w:rsid w:val="005D4EAD"/>
    <w:rsid w:val="00662107"/>
    <w:rsid w:val="006A1BC0"/>
    <w:rsid w:val="006B1AB7"/>
    <w:rsid w:val="006D5F4D"/>
    <w:rsid w:val="006E4334"/>
    <w:rsid w:val="006F017A"/>
    <w:rsid w:val="007227A3"/>
    <w:rsid w:val="00734D25"/>
    <w:rsid w:val="007413FD"/>
    <w:rsid w:val="007C581E"/>
    <w:rsid w:val="007D0E8C"/>
    <w:rsid w:val="007F3978"/>
    <w:rsid w:val="007F4595"/>
    <w:rsid w:val="0083424D"/>
    <w:rsid w:val="00882F69"/>
    <w:rsid w:val="00887E44"/>
    <w:rsid w:val="008B438D"/>
    <w:rsid w:val="008F388E"/>
    <w:rsid w:val="00903CAD"/>
    <w:rsid w:val="009903A9"/>
    <w:rsid w:val="00A55311"/>
    <w:rsid w:val="00A83445"/>
    <w:rsid w:val="00B37EC2"/>
    <w:rsid w:val="00B92B0C"/>
    <w:rsid w:val="00BF2338"/>
    <w:rsid w:val="00C34FB7"/>
    <w:rsid w:val="00C37780"/>
    <w:rsid w:val="00C51BB7"/>
    <w:rsid w:val="00CB7538"/>
    <w:rsid w:val="00CC6CF0"/>
    <w:rsid w:val="00CE0304"/>
    <w:rsid w:val="00D3665C"/>
    <w:rsid w:val="00D36F1E"/>
    <w:rsid w:val="00D434B7"/>
    <w:rsid w:val="00D54CEF"/>
    <w:rsid w:val="00DA4153"/>
    <w:rsid w:val="00E07AF2"/>
    <w:rsid w:val="00E737E2"/>
    <w:rsid w:val="00E761E6"/>
    <w:rsid w:val="00EB357C"/>
    <w:rsid w:val="00EC7724"/>
    <w:rsid w:val="00EE6B28"/>
    <w:rsid w:val="00F132B8"/>
    <w:rsid w:val="00F25136"/>
    <w:rsid w:val="00F47036"/>
    <w:rsid w:val="00F525A6"/>
    <w:rsid w:val="00F610B0"/>
    <w:rsid w:val="00F71622"/>
    <w:rsid w:val="00F7472D"/>
    <w:rsid w:val="00F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7951"/>
  <w15:docId w15:val="{20B0224A-2323-4A36-9012-9E2CC217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semiHidden="1" w:uiPriority="59" w:unhideWhenUsed="1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locked/>
    <w:rsid w:val="008B438D"/>
    <w:rPr>
      <w:color w:val="0000FF"/>
      <w:u w:val="single"/>
    </w:rPr>
  </w:style>
  <w:style w:type="character" w:styleId="Verwijzingopmerking">
    <w:name w:val="annotation reference"/>
    <w:uiPriority w:val="99"/>
    <w:semiHidden/>
    <w:unhideWhenUsed/>
    <w:locked/>
    <w:rsid w:val="005B2EA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locked/>
    <w:rsid w:val="005B2EA4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5B2EA4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locked/>
    <w:rsid w:val="005B2EA4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5B2EA4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locked/>
    <w:rsid w:val="005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5B2EA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locked/>
    <w:rsid w:val="00EC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ekhouderkop">
    <w:name w:val="Boekhouder_kop"/>
    <w:basedOn w:val="Standaard"/>
    <w:link w:val="BoekhouderkopChar"/>
    <w:qFormat/>
    <w:rsid w:val="00110668"/>
    <w:pPr>
      <w:pBdr>
        <w:bottom w:val="single" w:sz="8" w:space="1" w:color="auto"/>
      </w:pBdr>
      <w:spacing w:after="0"/>
    </w:pPr>
    <w:rPr>
      <w:rFonts w:ascii="Arial" w:hAnsi="Arial" w:cs="Arial"/>
      <w:b/>
      <w:color w:val="244061" w:themeColor="accent1" w:themeShade="80"/>
      <w:sz w:val="28"/>
      <w:szCs w:val="28"/>
    </w:rPr>
  </w:style>
  <w:style w:type="paragraph" w:customStyle="1" w:styleId="boekhoudertekst">
    <w:name w:val="boekhouder_tekst"/>
    <w:basedOn w:val="Standaard"/>
    <w:link w:val="boekhoudertekstChar"/>
    <w:qFormat/>
    <w:rsid w:val="009903A9"/>
    <w:pPr>
      <w:spacing w:before="240"/>
    </w:pPr>
    <w:rPr>
      <w:rFonts w:ascii="Arial" w:hAnsi="Arial" w:cs="Arial"/>
      <w:color w:val="000000"/>
    </w:rPr>
  </w:style>
  <w:style w:type="character" w:customStyle="1" w:styleId="BoekhouderkopChar">
    <w:name w:val="Boekhouder_kop Char"/>
    <w:basedOn w:val="Standaardalinea-lettertype"/>
    <w:link w:val="Boekhouderkop"/>
    <w:rsid w:val="00110668"/>
    <w:rPr>
      <w:rFonts w:ascii="Arial" w:hAnsi="Arial" w:cs="Arial"/>
      <w:b/>
      <w:color w:val="244061" w:themeColor="accent1" w:themeShade="80"/>
      <w:sz w:val="28"/>
      <w:szCs w:val="28"/>
      <w:lang w:eastAsia="en-US"/>
    </w:rPr>
  </w:style>
  <w:style w:type="paragraph" w:customStyle="1" w:styleId="boekhouderlist">
    <w:name w:val="boekhouder_list"/>
    <w:basedOn w:val="Standaard"/>
    <w:link w:val="boekhouderlistChar"/>
    <w:qFormat/>
    <w:rsid w:val="009903A9"/>
    <w:pPr>
      <w:spacing w:after="0"/>
    </w:pPr>
    <w:rPr>
      <w:rFonts w:ascii="Arial" w:hAnsi="Arial" w:cs="Arial"/>
    </w:rPr>
  </w:style>
  <w:style w:type="character" w:customStyle="1" w:styleId="boekhoudertekstChar">
    <w:name w:val="boekhouder_tekst Char"/>
    <w:basedOn w:val="Standaardalinea-lettertype"/>
    <w:link w:val="boekhoudertekst"/>
    <w:rsid w:val="009903A9"/>
    <w:rPr>
      <w:rFonts w:ascii="Arial" w:hAnsi="Arial" w:cs="Arial"/>
      <w:color w:val="000000"/>
      <w:sz w:val="22"/>
      <w:szCs w:val="22"/>
      <w:lang w:eastAsia="en-US"/>
    </w:rPr>
  </w:style>
  <w:style w:type="paragraph" w:customStyle="1" w:styleId="boekhoudertekstbold">
    <w:name w:val="boekhouder_tekst_bold"/>
    <w:basedOn w:val="Standaard"/>
    <w:link w:val="boekhoudertekstboldChar"/>
    <w:qFormat/>
    <w:rsid w:val="00EE6B28"/>
    <w:pPr>
      <w:spacing w:after="0"/>
    </w:pPr>
    <w:rPr>
      <w:rFonts w:ascii="Arial" w:hAnsi="Arial" w:cs="Arial"/>
      <w:b/>
    </w:rPr>
  </w:style>
  <w:style w:type="character" w:customStyle="1" w:styleId="boekhouderlistChar">
    <w:name w:val="boekhouder_list Char"/>
    <w:basedOn w:val="Standaardalinea-lettertype"/>
    <w:link w:val="boekhouderlist"/>
    <w:rsid w:val="009903A9"/>
    <w:rPr>
      <w:rFonts w:ascii="Arial" w:hAnsi="Arial" w:cs="Arial"/>
      <w:sz w:val="22"/>
      <w:szCs w:val="22"/>
      <w:lang w:eastAsia="en-US"/>
    </w:rPr>
  </w:style>
  <w:style w:type="paragraph" w:customStyle="1" w:styleId="boekhouderadresgegevens">
    <w:name w:val="boekhouder_adresgegevens"/>
    <w:basedOn w:val="Standaard"/>
    <w:link w:val="boekhouderadresgegevensChar"/>
    <w:qFormat/>
    <w:rsid w:val="001716C4"/>
    <w:pPr>
      <w:spacing w:after="0"/>
      <w:jc w:val="right"/>
    </w:pPr>
    <w:rPr>
      <w:rFonts w:ascii="Arial" w:hAnsi="Arial" w:cs="Arial"/>
      <w:color w:val="000000"/>
    </w:rPr>
  </w:style>
  <w:style w:type="character" w:customStyle="1" w:styleId="boekhoudertekstboldChar">
    <w:name w:val="boekhouder_tekst_bold Char"/>
    <w:basedOn w:val="Standaardalinea-lettertype"/>
    <w:link w:val="boekhoudertekstbold"/>
    <w:rsid w:val="00EE6B28"/>
    <w:rPr>
      <w:rFonts w:ascii="Arial" w:hAnsi="Arial" w:cs="Arial"/>
      <w:b/>
      <w:sz w:val="22"/>
      <w:szCs w:val="22"/>
      <w:lang w:eastAsia="en-US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F7472D"/>
    <w:rPr>
      <w:color w:val="808080"/>
    </w:rPr>
  </w:style>
  <w:style w:type="character" w:customStyle="1" w:styleId="boekhouderadresgegevensChar">
    <w:name w:val="boekhouder_adresgegevens Char"/>
    <w:basedOn w:val="Standaardalinea-lettertype"/>
    <w:link w:val="boekhouderadresgegevens"/>
    <w:rsid w:val="001716C4"/>
    <w:rPr>
      <w:rFonts w:ascii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hparedae\Werkmateriaal\Design\cv's\CV-sjablonen\boekhouder\boekhouder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C0F4C-B582-4017-B683-AD78E86C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boekhouder.dotx</Template>
  <TotalTime>1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Links>
    <vt:vector size="6" baseType="variant">
      <vt:variant>
        <vt:i4>9764961</vt:i4>
      </vt:variant>
      <vt:variant>
        <vt:i4>0</vt:i4>
      </vt:variant>
      <vt:variant>
        <vt:i4>0</vt:i4>
      </vt:variant>
      <vt:variant>
        <vt:i4>5</vt:i4>
      </vt:variant>
      <vt:variant>
        <vt:lpwstr>mailto:björn.willaert@gmail.com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Ciel Van Deuren</dc:creator>
  <cp:lastModifiedBy>Ciel Van Deuren</cp:lastModifiedBy>
  <cp:revision>2</cp:revision>
  <cp:lastPrinted>2021-11-07T12:04:00Z</cp:lastPrinted>
  <dcterms:created xsi:type="dcterms:W3CDTF">2021-11-07T12:10:00Z</dcterms:created>
  <dcterms:modified xsi:type="dcterms:W3CDTF">2021-11-07T12:10:00Z</dcterms:modified>
</cp:coreProperties>
</file>